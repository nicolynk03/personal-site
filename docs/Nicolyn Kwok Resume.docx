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9DDC9" w14:textId="70023136" w:rsidR="003A7C40" w:rsidRPr="0040705D" w:rsidRDefault="003A7C40" w:rsidP="003A7C40">
      <w:pPr>
        <w:rPr>
          <w:sz w:val="10"/>
          <w:szCs w:val="12"/>
          <w:lang w:val="en-AU"/>
        </w:rPr>
      </w:pPr>
    </w:p>
    <w:p w14:paraId="067E5066" w14:textId="1057E5F4" w:rsidR="003A7C40" w:rsidRPr="0040705D" w:rsidRDefault="0040705D" w:rsidP="005F60DF">
      <w:pPr>
        <w:pStyle w:val="Title"/>
        <w:jc w:val="center"/>
        <w:rPr>
          <w:lang w:val="en-AU"/>
        </w:rPr>
      </w:pPr>
      <w:r w:rsidRPr="0040705D">
        <w:rPr>
          <w:lang w:val="en-AU"/>
        </w:rPr>
        <w:t>nicolyn kwok</w:t>
      </w:r>
    </w:p>
    <w:p w14:paraId="36DF0D81" w14:textId="6885CB0D" w:rsidR="003A7C40" w:rsidRPr="0040705D" w:rsidRDefault="002472B3" w:rsidP="003A7C40">
      <w:pPr>
        <w:pStyle w:val="Contact"/>
        <w:rPr>
          <w:rFonts w:cs="Calibri (Body)"/>
          <w:szCs w:val="20"/>
          <w:lang w:val="en-AU"/>
        </w:rPr>
      </w:pPr>
      <w:r w:rsidRPr="0040705D">
        <w:rPr>
          <w:lang w:val="en-AU"/>
        </w:rPr>
        <w:t>0473952058</w:t>
      </w:r>
      <w:r w:rsidR="003A7C40" w:rsidRPr="0040705D">
        <w:rPr>
          <w:lang w:val="en-AU"/>
        </w:rPr>
        <w:t xml:space="preserve"> | </w:t>
      </w:r>
      <w:hyperlink r:id="rId11" w:history="1">
        <w:r w:rsidR="000E1113" w:rsidRPr="00390D15">
          <w:rPr>
            <w:rStyle w:val="Hyperlink"/>
            <w:lang w:val="en-AU"/>
          </w:rPr>
          <w:t>hellonicolynk@gmail.com</w:t>
        </w:r>
      </w:hyperlink>
      <w:r w:rsidR="000E1113">
        <w:rPr>
          <w:lang w:val="en-AU"/>
        </w:rPr>
        <w:t xml:space="preserve"> </w:t>
      </w:r>
      <w:r w:rsidR="003A7C40" w:rsidRPr="0040705D">
        <w:rPr>
          <w:lang w:val="en-AU"/>
        </w:rPr>
        <w:t xml:space="preserve">| </w:t>
      </w:r>
      <w:hyperlink r:id="rId12" w:history="1">
        <w:r w:rsidR="00627DDE" w:rsidRPr="0083333F">
          <w:rPr>
            <w:rStyle w:val="Hyperlink"/>
          </w:rPr>
          <w:t>www.linkedin.com/in/nicolyn-kwok</w:t>
        </w:r>
      </w:hyperlink>
      <w:r w:rsidR="00627DDE">
        <w:t xml:space="preserve"> </w:t>
      </w:r>
      <w:r w:rsidR="003A7C40" w:rsidRPr="0040705D">
        <w:rPr>
          <w:lang w:val="en-AU"/>
        </w:rPr>
        <w:t xml:space="preserve">| </w:t>
      </w:r>
      <w:hyperlink r:id="rId13" w:history="1">
        <w:r w:rsidR="00EE6E80" w:rsidRPr="00390D15">
          <w:rPr>
            <w:rStyle w:val="Hyperlink"/>
            <w:lang w:val="en-AU"/>
          </w:rPr>
          <w:t>https://github.com/nicolynk03</w:t>
        </w:r>
      </w:hyperlink>
      <w:r w:rsidR="00EE6E80">
        <w:rPr>
          <w:lang w:val="en-AU"/>
        </w:rPr>
        <w:t xml:space="preserve"> </w:t>
      </w:r>
    </w:p>
    <w:p w14:paraId="2615ED66" w14:textId="77777777" w:rsidR="003A7C40" w:rsidRPr="0040705D" w:rsidRDefault="00000000" w:rsidP="005F60DF">
      <w:pPr>
        <w:pStyle w:val="Heading1"/>
        <w:rPr>
          <w:lang w:val="en-AU"/>
        </w:rPr>
      </w:pPr>
      <w:sdt>
        <w:sdtPr>
          <w:rPr>
            <w:lang w:val="en-AU"/>
          </w:rPr>
          <w:id w:val="462851125"/>
          <w:placeholder>
            <w:docPart w:val="11876ADB86914C4DBDF4AF0E4A4ACE83"/>
          </w:placeholder>
          <w:temporary/>
          <w:showingPlcHdr/>
          <w15:appearance w15:val="hidden"/>
        </w:sdtPr>
        <w:sdtContent>
          <w:r w:rsidR="003A7C40" w:rsidRPr="0040705D">
            <w:rPr>
              <w:lang w:val="en-AU"/>
            </w:rPr>
            <w:t>OBJECTIVE</w:t>
          </w:r>
        </w:sdtContent>
      </w:sdt>
      <w:r w:rsidR="003A7C40" w:rsidRPr="0040705D">
        <w:rPr>
          <w:lang w:val="en-AU"/>
        </w:rPr>
        <w:t xml:space="preserve"> </w:t>
      </w:r>
    </w:p>
    <w:p w14:paraId="32412C3C" w14:textId="1AACD6F9" w:rsidR="003A7C40" w:rsidRPr="0040705D" w:rsidRDefault="0040705D" w:rsidP="005F60DF">
      <w:pPr>
        <w:tabs>
          <w:tab w:val="center" w:pos="5040"/>
        </w:tabs>
        <w:spacing w:after="0"/>
        <w:rPr>
          <w:rFonts w:cs="Calibri (Body)"/>
          <w:szCs w:val="20"/>
          <w:lang w:val="en-AU"/>
        </w:rPr>
      </w:pPr>
      <w:r w:rsidRPr="0040705D">
        <w:rPr>
          <w:rFonts w:cs="Calibri (Body)"/>
          <w:szCs w:val="20"/>
          <w:lang w:val="en-AU"/>
        </w:rPr>
        <w:t>I am eager to leverage my background in computer science, with a strong interest in software development (web and mobile application development), data analytics,</w:t>
      </w:r>
      <w:r w:rsidR="00C24660">
        <w:rPr>
          <w:rFonts w:cs="Calibri (Body)"/>
          <w:szCs w:val="20"/>
          <w:lang w:val="en-AU"/>
        </w:rPr>
        <w:t xml:space="preserve"> and</w:t>
      </w:r>
      <w:r w:rsidRPr="0040705D">
        <w:rPr>
          <w:rFonts w:cs="Calibri (Body)"/>
          <w:szCs w:val="20"/>
          <w:lang w:val="en-AU"/>
        </w:rPr>
        <w:t xml:space="preserve"> machine learning. I am eager to solve complex, real-world problems through innovative projects. I am currently doing an honours year at the University of Tasmania, </w:t>
      </w:r>
      <w:r w:rsidR="00C24660">
        <w:rPr>
          <w:rFonts w:cs="Calibri (Body)"/>
          <w:szCs w:val="20"/>
          <w:lang w:val="en-AU"/>
        </w:rPr>
        <w:t xml:space="preserve">focusing </w:t>
      </w:r>
      <w:r w:rsidR="005F33CB" w:rsidRPr="0040705D">
        <w:rPr>
          <w:rFonts w:cs="Calibri (Body)"/>
          <w:szCs w:val="20"/>
          <w:lang w:val="en-AU"/>
        </w:rPr>
        <w:t>on</w:t>
      </w:r>
      <w:r w:rsidRPr="0040705D">
        <w:rPr>
          <w:rFonts w:cs="Calibri (Body)"/>
          <w:szCs w:val="20"/>
          <w:lang w:val="en-AU"/>
        </w:rPr>
        <w:t xml:space="preserve"> </w:t>
      </w:r>
      <w:r w:rsidR="00686656">
        <w:rPr>
          <w:rFonts w:cs="Calibri (Body)"/>
          <w:szCs w:val="20"/>
          <w:lang w:val="en-AU"/>
        </w:rPr>
        <w:t xml:space="preserve">machine learning </w:t>
      </w:r>
      <w:r w:rsidRPr="0040705D">
        <w:rPr>
          <w:rFonts w:cs="Calibri (Body)"/>
          <w:szCs w:val="20"/>
          <w:lang w:val="en-AU"/>
        </w:rPr>
        <w:t>application</w:t>
      </w:r>
      <w:r w:rsidR="00686656">
        <w:rPr>
          <w:rFonts w:cs="Calibri (Body)"/>
          <w:szCs w:val="20"/>
          <w:lang w:val="en-AU"/>
        </w:rPr>
        <w:t>s</w:t>
      </w:r>
      <w:r w:rsidRPr="0040705D">
        <w:rPr>
          <w:rFonts w:cs="Calibri (Body)"/>
          <w:szCs w:val="20"/>
          <w:lang w:val="en-AU"/>
        </w:rPr>
        <w:t>.</w:t>
      </w:r>
    </w:p>
    <w:p w14:paraId="094ACCE5" w14:textId="77777777" w:rsidR="003A7C40" w:rsidRPr="0040705D" w:rsidRDefault="00000000" w:rsidP="005F60DF">
      <w:pPr>
        <w:pStyle w:val="Heading1"/>
        <w:rPr>
          <w:lang w:val="en-AU"/>
        </w:rPr>
      </w:pPr>
      <w:sdt>
        <w:sdtPr>
          <w:rPr>
            <w:lang w:val="en-AU"/>
          </w:rPr>
          <w:id w:val="-654756723"/>
          <w:placeholder>
            <w:docPart w:val="1F19582D9DD647B6A02925E761D6ABDA"/>
          </w:placeholder>
          <w:temporary/>
          <w:showingPlcHdr/>
          <w15:appearance w15:val="hidden"/>
        </w:sdtPr>
        <w:sdtContent>
          <w:r w:rsidR="003A7C40" w:rsidRPr="0040705D">
            <w:rPr>
              <w:lang w:val="en-AU"/>
            </w:rPr>
            <w:t>EXPERIENCE</w:t>
          </w:r>
        </w:sdtContent>
      </w:sdt>
      <w:r w:rsidR="003A7C40" w:rsidRPr="0040705D">
        <w:rPr>
          <w:lang w:val="en-AU"/>
        </w:rPr>
        <w:t xml:space="preserve"> </w:t>
      </w:r>
    </w:p>
    <w:p w14:paraId="5A193AB7" w14:textId="77777777" w:rsidR="001A6BDF" w:rsidRPr="0040705D" w:rsidRDefault="001A6BDF" w:rsidP="001A6BDF">
      <w:pPr>
        <w:pStyle w:val="Heading2"/>
        <w:rPr>
          <w:lang w:val="en-AU"/>
        </w:rPr>
      </w:pPr>
      <w:r>
        <w:rPr>
          <w:lang w:val="en-AU"/>
        </w:rPr>
        <w:t>Note-taker</w:t>
      </w:r>
    </w:p>
    <w:p w14:paraId="14EE6E6D" w14:textId="7E88F9BF" w:rsidR="001A6BDF" w:rsidRPr="0040705D" w:rsidRDefault="001A6BDF" w:rsidP="001A6BDF">
      <w:pPr>
        <w:pStyle w:val="Heading3"/>
        <w:rPr>
          <w:lang w:val="en-AU"/>
        </w:rPr>
      </w:pPr>
      <w:r>
        <w:rPr>
          <w:lang w:val="en-AU"/>
        </w:rPr>
        <w:t>University of Tasmania | Hobart, TAS</w:t>
      </w:r>
      <w:r w:rsidRPr="0040705D">
        <w:rPr>
          <w:lang w:val="en-AU"/>
        </w:rPr>
        <w:t xml:space="preserve"> </w:t>
      </w:r>
      <w:r w:rsidRPr="0040705D">
        <w:rPr>
          <w:lang w:val="en-AU"/>
        </w:rPr>
        <w:tab/>
      </w:r>
      <w:r>
        <w:rPr>
          <w:lang w:val="en-AU"/>
        </w:rPr>
        <w:t>February 2025 – Present</w:t>
      </w:r>
    </w:p>
    <w:p w14:paraId="1A0F0D50" w14:textId="77777777" w:rsidR="001A6BDF" w:rsidRDefault="001A6BDF" w:rsidP="001A6BDF">
      <w:pPr>
        <w:rPr>
          <w:rFonts w:cs="Calibri (Body)"/>
          <w:szCs w:val="20"/>
          <w:lang w:val="en-AU"/>
        </w:rPr>
      </w:pPr>
      <w:r>
        <w:rPr>
          <w:rFonts w:cs="Calibri (Body)"/>
          <w:szCs w:val="20"/>
          <w:lang w:val="en-AU"/>
        </w:rPr>
        <w:t>Take professionally presented notes, capturing key information in detail and formatting using headings, subheadings, and dot points to the nominated recipient(s).</w:t>
      </w:r>
    </w:p>
    <w:p w14:paraId="498A4F83" w14:textId="77777777" w:rsidR="001A6BDF" w:rsidRDefault="001A6BDF" w:rsidP="00103499">
      <w:pPr>
        <w:pStyle w:val="Heading2"/>
        <w:rPr>
          <w:lang w:val="en-AU"/>
        </w:rPr>
      </w:pPr>
    </w:p>
    <w:p w14:paraId="15A33187" w14:textId="7C8D0874" w:rsidR="003A7C40" w:rsidRPr="0040705D" w:rsidRDefault="0040705D" w:rsidP="00103499">
      <w:pPr>
        <w:pStyle w:val="Heading2"/>
        <w:rPr>
          <w:lang w:val="en-AU"/>
        </w:rPr>
      </w:pPr>
      <w:r>
        <w:rPr>
          <w:lang w:val="en-AU"/>
        </w:rPr>
        <w:t>Undergraduate Student Trainee</w:t>
      </w:r>
    </w:p>
    <w:p w14:paraId="30AFD4B2" w14:textId="4BA7624A" w:rsidR="003A7C40" w:rsidRPr="0040705D" w:rsidRDefault="0040705D" w:rsidP="003A7C40">
      <w:pPr>
        <w:pStyle w:val="Heading3"/>
        <w:rPr>
          <w:lang w:val="en-AU"/>
        </w:rPr>
      </w:pPr>
      <w:r>
        <w:rPr>
          <w:lang w:val="en-AU"/>
        </w:rPr>
        <w:t>CSIRO | Hobart, TAS</w:t>
      </w:r>
      <w:r w:rsidR="003A7C40" w:rsidRPr="0040705D">
        <w:rPr>
          <w:lang w:val="en-AU"/>
        </w:rPr>
        <w:tab/>
      </w:r>
      <w:r>
        <w:rPr>
          <w:lang w:val="en-AU"/>
        </w:rPr>
        <w:t>Feb 2024 – October 2024</w:t>
      </w:r>
    </w:p>
    <w:p w14:paraId="647F8388" w14:textId="2B12DDD7" w:rsidR="003A7C40" w:rsidRPr="0040705D" w:rsidRDefault="0040705D" w:rsidP="005F60DF">
      <w:pPr>
        <w:rPr>
          <w:rFonts w:cs="Calibri (Body)"/>
          <w:szCs w:val="20"/>
          <w:lang w:val="en-AU"/>
        </w:rPr>
      </w:pPr>
      <w:r>
        <w:rPr>
          <w:rFonts w:cs="Calibri (Body)"/>
          <w:szCs w:val="20"/>
          <w:lang w:val="en-AU"/>
        </w:rPr>
        <w:t>Gained knowledge and experience in developing static site generators and data pipelining using CI/CD (continuous integration/continuous development) practices with APIs, unit tests, and Django.</w:t>
      </w:r>
    </w:p>
    <w:p w14:paraId="0AE5F491" w14:textId="77777777" w:rsidR="003A7C40" w:rsidRPr="0040705D" w:rsidRDefault="003A7C40" w:rsidP="005F60DF">
      <w:pPr>
        <w:rPr>
          <w:rFonts w:cs="Calibri (Body)"/>
          <w:szCs w:val="20"/>
          <w:lang w:val="en-AU"/>
        </w:rPr>
      </w:pPr>
    </w:p>
    <w:p w14:paraId="32E41154" w14:textId="61090412" w:rsidR="003A7C40" w:rsidRPr="0040705D" w:rsidRDefault="0040705D" w:rsidP="0061718A">
      <w:pPr>
        <w:pStyle w:val="Heading2"/>
        <w:rPr>
          <w:lang w:val="en-AU"/>
        </w:rPr>
      </w:pPr>
      <w:r>
        <w:rPr>
          <w:lang w:val="en-AU"/>
        </w:rPr>
        <w:t>Student Success Leader</w:t>
      </w:r>
    </w:p>
    <w:p w14:paraId="72799542" w14:textId="35A5D366" w:rsidR="003A7C40" w:rsidRPr="0040705D" w:rsidRDefault="0040705D" w:rsidP="003A7C40">
      <w:pPr>
        <w:pStyle w:val="Heading3"/>
        <w:rPr>
          <w:lang w:val="en-AU"/>
        </w:rPr>
      </w:pPr>
      <w:r>
        <w:rPr>
          <w:lang w:val="en-AU"/>
        </w:rPr>
        <w:t>University of Tasmania</w:t>
      </w:r>
      <w:r w:rsidR="003A7C40" w:rsidRPr="0040705D">
        <w:rPr>
          <w:lang w:val="en-AU"/>
        </w:rPr>
        <w:t xml:space="preserve"> </w:t>
      </w:r>
      <w:r>
        <w:rPr>
          <w:lang w:val="en-AU"/>
        </w:rPr>
        <w:t>| Hobart, TAS</w:t>
      </w:r>
      <w:r w:rsidR="003A7C40" w:rsidRPr="0040705D">
        <w:rPr>
          <w:lang w:val="en-AU"/>
        </w:rPr>
        <w:tab/>
      </w:r>
      <w:r>
        <w:rPr>
          <w:lang w:val="en-AU"/>
        </w:rPr>
        <w:t>October 2023 - Present</w:t>
      </w:r>
    </w:p>
    <w:p w14:paraId="3D600BB3" w14:textId="6029EE3C" w:rsidR="003A7C40" w:rsidRDefault="0040705D" w:rsidP="0061718A">
      <w:pPr>
        <w:rPr>
          <w:rFonts w:cs="Calibri (Body)"/>
          <w:szCs w:val="20"/>
          <w:lang w:val="en-AU"/>
        </w:rPr>
      </w:pPr>
      <w:r>
        <w:rPr>
          <w:rFonts w:cs="Calibri (Body)"/>
          <w:szCs w:val="20"/>
          <w:lang w:val="en-AU"/>
        </w:rPr>
        <w:t>Supports at-risk and new students by direct communication (calls and emails) and referring them to relevant university services, reported issues affecting student transition and satisfaction, contributed to the development of student communications and resources, and ensured professionalism and confidentiality throughout.</w:t>
      </w:r>
    </w:p>
    <w:p w14:paraId="3E696A80" w14:textId="77777777" w:rsidR="0040705D" w:rsidRDefault="0040705D" w:rsidP="0061718A">
      <w:pPr>
        <w:rPr>
          <w:rFonts w:cs="Calibri (Body)"/>
          <w:szCs w:val="20"/>
          <w:lang w:val="en-AU"/>
        </w:rPr>
      </w:pPr>
    </w:p>
    <w:p w14:paraId="5AD50B5B" w14:textId="40DBC457" w:rsidR="0040705D" w:rsidRPr="0040705D" w:rsidRDefault="0040705D" w:rsidP="0040705D">
      <w:pPr>
        <w:pStyle w:val="Heading2"/>
        <w:rPr>
          <w:lang w:val="en-AU"/>
        </w:rPr>
      </w:pPr>
      <w:r>
        <w:rPr>
          <w:lang w:val="en-AU"/>
        </w:rPr>
        <w:t>Note-taker</w:t>
      </w:r>
    </w:p>
    <w:p w14:paraId="3A217C93" w14:textId="736436EF" w:rsidR="0040705D" w:rsidRPr="0040705D" w:rsidRDefault="0040705D" w:rsidP="0040705D">
      <w:pPr>
        <w:pStyle w:val="Heading3"/>
        <w:rPr>
          <w:lang w:val="en-AU"/>
        </w:rPr>
      </w:pPr>
      <w:r>
        <w:rPr>
          <w:lang w:val="en-AU"/>
        </w:rPr>
        <w:t>University of Tasmania | Hobart, TAS</w:t>
      </w:r>
      <w:r w:rsidRPr="0040705D">
        <w:rPr>
          <w:lang w:val="en-AU"/>
        </w:rPr>
        <w:t xml:space="preserve"> </w:t>
      </w:r>
      <w:r w:rsidRPr="0040705D">
        <w:rPr>
          <w:lang w:val="en-AU"/>
        </w:rPr>
        <w:tab/>
      </w:r>
      <w:r>
        <w:rPr>
          <w:lang w:val="en-AU"/>
        </w:rPr>
        <w:t>March 2023 – July 2024</w:t>
      </w:r>
    </w:p>
    <w:p w14:paraId="1E9FF80D" w14:textId="3D15B886" w:rsidR="0040705D" w:rsidRDefault="0040705D" w:rsidP="0040705D">
      <w:pPr>
        <w:rPr>
          <w:rFonts w:cs="Calibri (Body)"/>
          <w:szCs w:val="20"/>
          <w:lang w:val="en-AU"/>
        </w:rPr>
      </w:pPr>
      <w:r>
        <w:rPr>
          <w:rFonts w:cs="Calibri (Body)"/>
          <w:szCs w:val="20"/>
          <w:lang w:val="en-AU"/>
        </w:rPr>
        <w:t>Take professionally presented notes, capturing key information in detail and formatting using headings, subheadings, and dot points to the nominated recipient(s).</w:t>
      </w:r>
    </w:p>
    <w:p w14:paraId="0BFC465C" w14:textId="77777777" w:rsidR="0040705D" w:rsidRDefault="0040705D" w:rsidP="0040705D">
      <w:pPr>
        <w:rPr>
          <w:rFonts w:cs="Calibri (Body)"/>
          <w:szCs w:val="20"/>
          <w:lang w:val="en-AU"/>
        </w:rPr>
      </w:pPr>
    </w:p>
    <w:p w14:paraId="331ABD28" w14:textId="7A2EEF9F" w:rsidR="0040705D" w:rsidRPr="0040705D" w:rsidRDefault="0040705D" w:rsidP="0040705D">
      <w:pPr>
        <w:pStyle w:val="Heading2"/>
        <w:rPr>
          <w:lang w:val="en-AU"/>
        </w:rPr>
      </w:pPr>
      <w:r>
        <w:rPr>
          <w:lang w:val="en-AU"/>
        </w:rPr>
        <w:t>Concierge</w:t>
      </w:r>
    </w:p>
    <w:p w14:paraId="23D77CCD" w14:textId="7FCE9376" w:rsidR="0040705D" w:rsidRPr="0040705D" w:rsidRDefault="0040705D" w:rsidP="0040705D">
      <w:pPr>
        <w:pStyle w:val="Heading3"/>
        <w:rPr>
          <w:lang w:val="en-AU"/>
        </w:rPr>
      </w:pPr>
      <w:r>
        <w:rPr>
          <w:lang w:val="en-AU"/>
        </w:rPr>
        <w:t>University of Tasmania | Hobart, TAS</w:t>
      </w:r>
      <w:r w:rsidRPr="0040705D">
        <w:rPr>
          <w:lang w:val="en-AU"/>
        </w:rPr>
        <w:t xml:space="preserve"> </w:t>
      </w:r>
      <w:r w:rsidRPr="0040705D">
        <w:rPr>
          <w:lang w:val="en-AU"/>
        </w:rPr>
        <w:tab/>
      </w:r>
      <w:r>
        <w:rPr>
          <w:lang w:val="en-AU"/>
        </w:rPr>
        <w:t xml:space="preserve">February 2023 </w:t>
      </w:r>
      <w:r w:rsidR="00AE6C1D">
        <w:rPr>
          <w:lang w:val="en-AU"/>
        </w:rPr>
        <w:t>–</w:t>
      </w:r>
      <w:r>
        <w:rPr>
          <w:lang w:val="en-AU"/>
        </w:rPr>
        <w:t xml:space="preserve"> </w:t>
      </w:r>
      <w:r w:rsidR="00AE6C1D">
        <w:rPr>
          <w:lang w:val="en-AU"/>
        </w:rPr>
        <w:t>March 2025</w:t>
      </w:r>
    </w:p>
    <w:p w14:paraId="34D5BB36" w14:textId="1F26C8CC" w:rsidR="0040705D" w:rsidRPr="0040705D" w:rsidRDefault="0040705D" w:rsidP="0040705D">
      <w:pPr>
        <w:rPr>
          <w:rFonts w:cs="Calibri (Body)"/>
          <w:szCs w:val="20"/>
          <w:lang w:val="en-AU"/>
        </w:rPr>
      </w:pPr>
      <w:r>
        <w:rPr>
          <w:rFonts w:cs="Calibri (Body)"/>
          <w:szCs w:val="20"/>
          <w:lang w:val="en-AU"/>
        </w:rPr>
        <w:t>Welcome students in person by providing friendly and individualised assistance as needed, delivered effective information to both current and new students, and maintained a strong familiarity with university services.</w:t>
      </w:r>
      <w:r w:rsidR="00BE202F">
        <w:rPr>
          <w:rFonts w:cs="Calibri (Body)"/>
          <w:szCs w:val="20"/>
          <w:lang w:val="en-AU"/>
        </w:rPr>
        <w:br/>
      </w:r>
    </w:p>
    <w:p w14:paraId="28AD9C48" w14:textId="77777777" w:rsidR="003A7C40" w:rsidRPr="0040705D" w:rsidRDefault="00000000" w:rsidP="005F60DF">
      <w:pPr>
        <w:pStyle w:val="Heading1"/>
        <w:rPr>
          <w:lang w:val="en-AU"/>
        </w:rPr>
      </w:pPr>
      <w:sdt>
        <w:sdtPr>
          <w:rPr>
            <w:lang w:val="en-AU"/>
          </w:rPr>
          <w:id w:val="1735817217"/>
          <w:placeholder>
            <w:docPart w:val="D383CBB6639F46EDAEEC617128A4482B"/>
          </w:placeholder>
          <w:temporary/>
          <w:showingPlcHdr/>
          <w15:appearance w15:val="hidden"/>
        </w:sdtPr>
        <w:sdtContent>
          <w:r w:rsidR="003A7C40" w:rsidRPr="0040705D">
            <w:rPr>
              <w:lang w:val="en-AU"/>
            </w:rPr>
            <w:t>EDUCATION</w:t>
          </w:r>
        </w:sdtContent>
      </w:sdt>
    </w:p>
    <w:p w14:paraId="27515039" w14:textId="460A6500" w:rsidR="003A7C40" w:rsidRPr="0040705D" w:rsidRDefault="0040705D" w:rsidP="0061718A">
      <w:pPr>
        <w:pStyle w:val="Heading2"/>
        <w:rPr>
          <w:rFonts w:eastAsiaTheme="minorEastAsia"/>
          <w:lang w:val="en-AU"/>
        </w:rPr>
      </w:pPr>
      <w:r>
        <w:rPr>
          <w:lang w:val="en-AU"/>
        </w:rPr>
        <w:t>Bachelor of Information and Communication Technology (Honours)</w:t>
      </w:r>
      <w:r w:rsidR="003A7C40" w:rsidRPr="0040705D">
        <w:rPr>
          <w:lang w:val="en-AU"/>
        </w:rPr>
        <w:t xml:space="preserve"> </w:t>
      </w:r>
    </w:p>
    <w:p w14:paraId="757F5AEB" w14:textId="69F1E914" w:rsidR="003A7C40" w:rsidRPr="0040705D" w:rsidRDefault="0040705D" w:rsidP="003A7C40">
      <w:pPr>
        <w:pStyle w:val="Heading3"/>
        <w:rPr>
          <w:lang w:val="en-AU"/>
        </w:rPr>
      </w:pPr>
      <w:r>
        <w:rPr>
          <w:lang w:val="en-AU"/>
        </w:rPr>
        <w:t>University of Tasmania | Hobart, TAS</w:t>
      </w:r>
      <w:r w:rsidR="003A7C40" w:rsidRPr="0040705D">
        <w:rPr>
          <w:lang w:val="en-AU"/>
        </w:rPr>
        <w:tab/>
      </w:r>
      <w:r>
        <w:rPr>
          <w:lang w:val="en-AU"/>
        </w:rPr>
        <w:t>July 2024 - Present</w:t>
      </w:r>
    </w:p>
    <w:p w14:paraId="7D835E8E" w14:textId="43C58DF7" w:rsidR="0040705D" w:rsidRPr="00A0560A" w:rsidRDefault="0040705D" w:rsidP="00A0560A">
      <w:pPr>
        <w:rPr>
          <w:rFonts w:cs="Calibri (Body)"/>
          <w:szCs w:val="20"/>
          <w:lang w:val="en-AU"/>
        </w:rPr>
      </w:pPr>
      <w:r>
        <w:rPr>
          <w:rFonts w:cs="Calibri (Body)"/>
          <w:szCs w:val="20"/>
          <w:lang w:val="en-AU"/>
        </w:rPr>
        <w:t>Project: Predicting Hospital Emergency Department Demand</w:t>
      </w:r>
      <w:r>
        <w:rPr>
          <w:rFonts w:cs="Calibri (Body)"/>
          <w:szCs w:val="20"/>
          <w:lang w:val="en-AU"/>
        </w:rPr>
        <w:br/>
        <w:t>Area of research: machine learning</w:t>
      </w:r>
      <w:r>
        <w:rPr>
          <w:rFonts w:cs="Calibri (Body)"/>
          <w:szCs w:val="20"/>
          <w:lang w:val="en-AU"/>
        </w:rPr>
        <w:br/>
        <w:t>Skills: literature review, machine learning, Python (programming language), communication, information systems management</w:t>
      </w:r>
      <w:r w:rsidR="00A0560A">
        <w:rPr>
          <w:rFonts w:cs="Calibri (Body)"/>
          <w:szCs w:val="20"/>
          <w:lang w:val="en-AU"/>
        </w:rPr>
        <w:br/>
      </w:r>
    </w:p>
    <w:p w14:paraId="72343606" w14:textId="484A1EA9" w:rsidR="0040705D" w:rsidRPr="0040705D" w:rsidRDefault="0040705D" w:rsidP="0040705D">
      <w:pPr>
        <w:pStyle w:val="Heading2"/>
        <w:rPr>
          <w:rFonts w:eastAsiaTheme="minorEastAsia"/>
          <w:lang w:val="en-AU"/>
        </w:rPr>
      </w:pPr>
      <w:r>
        <w:rPr>
          <w:lang w:val="en-AU"/>
        </w:rPr>
        <w:t>Bachelor of Science (Computer Science)</w:t>
      </w:r>
      <w:r w:rsidRPr="0040705D">
        <w:rPr>
          <w:lang w:val="en-AU"/>
        </w:rPr>
        <w:t xml:space="preserve"> </w:t>
      </w:r>
    </w:p>
    <w:p w14:paraId="58097159" w14:textId="7EB74A1D" w:rsidR="0040705D" w:rsidRPr="0040705D" w:rsidRDefault="0040705D" w:rsidP="0040705D">
      <w:pPr>
        <w:pStyle w:val="Heading3"/>
        <w:rPr>
          <w:lang w:val="en-AU"/>
        </w:rPr>
      </w:pPr>
      <w:r>
        <w:rPr>
          <w:lang w:val="en-AU"/>
        </w:rPr>
        <w:t>University of Tasmania | Hobart, TAS</w:t>
      </w:r>
      <w:r w:rsidRPr="0040705D">
        <w:rPr>
          <w:lang w:val="en-AU"/>
        </w:rPr>
        <w:tab/>
      </w:r>
      <w:r>
        <w:rPr>
          <w:lang w:val="en-AU"/>
        </w:rPr>
        <w:t>July 2021 – July 2024</w:t>
      </w:r>
    </w:p>
    <w:p w14:paraId="024BC709" w14:textId="1EB96F37" w:rsidR="0040705D" w:rsidRPr="0040705D" w:rsidRDefault="0040705D" w:rsidP="0040705D">
      <w:pPr>
        <w:rPr>
          <w:rFonts w:cs="Calibri (Body)"/>
          <w:szCs w:val="20"/>
          <w:lang w:val="en-AU"/>
        </w:rPr>
      </w:pPr>
      <w:r>
        <w:rPr>
          <w:rFonts w:cs="Calibri (Body)"/>
          <w:szCs w:val="20"/>
          <w:lang w:val="en-AU"/>
        </w:rPr>
        <w:t>Area of interest: machine learning, web development, mobile application development, data analytics</w:t>
      </w:r>
      <w:r>
        <w:rPr>
          <w:rFonts w:cs="Calibri (Body)"/>
          <w:szCs w:val="20"/>
          <w:lang w:val="en-AU"/>
        </w:rPr>
        <w:br/>
        <w:t>Relevant units: KIT305 Mobile Applications Development, KIT202 Web Fundamentals Development</w:t>
      </w:r>
      <w:r w:rsidR="00A0560A">
        <w:rPr>
          <w:rFonts w:cs="Calibri (Body)"/>
          <w:szCs w:val="20"/>
          <w:lang w:val="en-AU"/>
        </w:rPr>
        <w:t>, KIT315 Machine Learning Applications, KIT101 Programming Fundamentals, KIT306 Data Analytics</w:t>
      </w:r>
    </w:p>
    <w:p w14:paraId="46FA0C04" w14:textId="77777777" w:rsidR="0040705D" w:rsidRDefault="0040705D" w:rsidP="0040705D">
      <w:pPr>
        <w:pStyle w:val="Heading2"/>
        <w:rPr>
          <w:lang w:val="en-AU"/>
        </w:rPr>
      </w:pPr>
    </w:p>
    <w:p w14:paraId="7D818A5A" w14:textId="6AC06B4F" w:rsidR="0040705D" w:rsidRPr="0040705D" w:rsidRDefault="00A0560A" w:rsidP="0040705D">
      <w:pPr>
        <w:pStyle w:val="Heading2"/>
        <w:rPr>
          <w:rFonts w:eastAsiaTheme="minorEastAsia"/>
          <w:lang w:val="en-AU"/>
        </w:rPr>
      </w:pPr>
      <w:r>
        <w:rPr>
          <w:lang w:val="en-AU"/>
        </w:rPr>
        <w:t>High School</w:t>
      </w:r>
      <w:r w:rsidR="0040705D" w:rsidRPr="0040705D">
        <w:rPr>
          <w:lang w:val="en-AU"/>
        </w:rPr>
        <w:t xml:space="preserve"> </w:t>
      </w:r>
    </w:p>
    <w:p w14:paraId="6DA588F1" w14:textId="7101F9E9" w:rsidR="0040705D" w:rsidRPr="0040705D" w:rsidRDefault="00A0560A" w:rsidP="0040705D">
      <w:pPr>
        <w:pStyle w:val="Heading3"/>
        <w:rPr>
          <w:lang w:val="en-AU"/>
        </w:rPr>
      </w:pPr>
      <w:r>
        <w:rPr>
          <w:lang w:val="en-AU"/>
        </w:rPr>
        <w:t>SPK Saint Peter’s School | Jakarta, Indonesia</w:t>
      </w:r>
      <w:r w:rsidR="0040705D" w:rsidRPr="0040705D">
        <w:rPr>
          <w:lang w:val="en-AU"/>
        </w:rPr>
        <w:tab/>
      </w:r>
      <w:r>
        <w:rPr>
          <w:lang w:val="en-AU"/>
        </w:rPr>
        <w:t>June 2019 – June 2021</w:t>
      </w:r>
    </w:p>
    <w:p w14:paraId="02837546" w14:textId="457B6C21" w:rsidR="0040705D" w:rsidRPr="0040705D" w:rsidRDefault="00A0560A" w:rsidP="0040705D">
      <w:pPr>
        <w:rPr>
          <w:rFonts w:cs="Calibri (Body)"/>
          <w:szCs w:val="20"/>
          <w:lang w:val="en-AU"/>
        </w:rPr>
      </w:pPr>
      <w:r>
        <w:rPr>
          <w:rFonts w:cs="Calibri (Body)"/>
          <w:szCs w:val="20"/>
          <w:lang w:val="en-AU"/>
        </w:rPr>
        <w:t>Oxford AQA A Levels and AS Levels, Indonesian high school diploma.</w:t>
      </w:r>
      <w:r>
        <w:rPr>
          <w:rFonts w:cs="Calibri (Body)"/>
          <w:szCs w:val="20"/>
          <w:lang w:val="en-AU"/>
        </w:rPr>
        <w:br/>
        <w:t>Science stream.</w:t>
      </w:r>
    </w:p>
    <w:p w14:paraId="0E54F431" w14:textId="3F2691DB" w:rsidR="003A7C40" w:rsidRPr="0040705D" w:rsidRDefault="00A0560A" w:rsidP="005F60DF">
      <w:pPr>
        <w:pStyle w:val="Heading1"/>
        <w:rPr>
          <w:lang w:val="en-AU"/>
        </w:rPr>
      </w:pPr>
      <w:r>
        <w:rPr>
          <w:lang w:val="en-AU"/>
        </w:rPr>
        <w:t>honours and awards</w:t>
      </w:r>
    </w:p>
    <w:p w14:paraId="6C28BCFC" w14:textId="7B4DCAD1" w:rsidR="003A7C40" w:rsidRPr="0040705D" w:rsidRDefault="00A0560A" w:rsidP="0061718A">
      <w:pPr>
        <w:rPr>
          <w:rFonts w:cstheme="minorHAnsi"/>
          <w:spacing w:val="-2"/>
          <w:lang w:val="en-AU"/>
        </w:rPr>
      </w:pPr>
      <w:r>
        <w:rPr>
          <w:rFonts w:cstheme="minorHAnsi"/>
          <w:spacing w:val="-2"/>
          <w:lang w:val="en-AU"/>
        </w:rPr>
        <w:t>One of the finalists for the 2019 University of Tasmania essay competition on biodiversity, city-wide (Jakarta)</w:t>
      </w:r>
    </w:p>
    <w:p w14:paraId="75BDA833" w14:textId="70F22D7D" w:rsidR="00A0560A" w:rsidRPr="0040705D" w:rsidRDefault="00A0560A" w:rsidP="00A0560A">
      <w:pPr>
        <w:pStyle w:val="Heading1"/>
        <w:rPr>
          <w:lang w:val="en-AU"/>
        </w:rPr>
      </w:pPr>
      <w:r>
        <w:rPr>
          <w:lang w:val="en-AU"/>
        </w:rPr>
        <w:t>licenses</w:t>
      </w:r>
    </w:p>
    <w:p w14:paraId="2FFEAC48" w14:textId="71D63240" w:rsidR="00A0560A" w:rsidRPr="00733526" w:rsidRDefault="00A0560A" w:rsidP="00733526">
      <w:pPr>
        <w:rPr>
          <w:rFonts w:cs="Calibri (Body)"/>
          <w:szCs w:val="20"/>
          <w:lang w:val="en-AU"/>
        </w:rPr>
      </w:pPr>
      <w:r w:rsidRPr="00733526">
        <w:rPr>
          <w:rFonts w:cs="Calibri (Body)"/>
          <w:szCs w:val="20"/>
          <w:lang w:val="en-AU"/>
        </w:rPr>
        <w:t>Intro to Front of House (Hospitality Training-Basic Food and Beverage Handling)</w:t>
      </w:r>
      <w:r w:rsidRPr="00733526">
        <w:rPr>
          <w:rFonts w:cs="Calibri (Body)"/>
          <w:szCs w:val="20"/>
          <w:lang w:val="en-AU"/>
        </w:rPr>
        <w:br/>
        <w:t>TasTAFE | Issued February 2024</w:t>
      </w:r>
      <w:r w:rsidRPr="00733526">
        <w:rPr>
          <w:rFonts w:cs="Calibri (Body)"/>
          <w:szCs w:val="20"/>
          <w:lang w:val="en-AU"/>
        </w:rPr>
        <w:br/>
      </w:r>
    </w:p>
    <w:p w14:paraId="799B5584" w14:textId="3D79D4D9" w:rsidR="00A0560A" w:rsidRPr="00733526" w:rsidRDefault="00A0560A" w:rsidP="00733526">
      <w:pPr>
        <w:rPr>
          <w:rFonts w:cs="Calibri (Body)"/>
          <w:szCs w:val="20"/>
          <w:lang w:val="en-AU"/>
        </w:rPr>
      </w:pPr>
      <w:r w:rsidRPr="00733526">
        <w:rPr>
          <w:rFonts w:cs="Calibri (Body)"/>
          <w:szCs w:val="20"/>
          <w:lang w:val="en-AU"/>
        </w:rPr>
        <w:t>Working with Vulnerable People Card</w:t>
      </w:r>
      <w:r w:rsidRPr="00733526">
        <w:rPr>
          <w:rFonts w:cs="Calibri (Body)"/>
          <w:szCs w:val="20"/>
          <w:lang w:val="en-AU"/>
        </w:rPr>
        <w:br/>
        <w:t>Department of Justice (Tasmania) | Issued September 2023 (expires September 2028)</w:t>
      </w:r>
    </w:p>
    <w:p w14:paraId="73DB5A04" w14:textId="77777777" w:rsidR="00B8662E" w:rsidRPr="0040705D" w:rsidRDefault="00B8662E">
      <w:pPr>
        <w:tabs>
          <w:tab w:val="center" w:pos="5040"/>
        </w:tabs>
        <w:rPr>
          <w:rFonts w:cstheme="minorHAnsi"/>
          <w:szCs w:val="20"/>
          <w:lang w:val="en-AU"/>
        </w:rPr>
      </w:pPr>
    </w:p>
    <w:sectPr w:rsidR="00B8662E" w:rsidRPr="0040705D" w:rsidSect="00675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F66B9" w14:textId="77777777" w:rsidR="00AC1023" w:rsidRDefault="00AC1023" w:rsidP="00CE6F6F">
      <w:pPr>
        <w:spacing w:after="0" w:line="240" w:lineRule="auto"/>
      </w:pPr>
      <w:r>
        <w:separator/>
      </w:r>
    </w:p>
  </w:endnote>
  <w:endnote w:type="continuationSeparator" w:id="0">
    <w:p w14:paraId="1034E84A" w14:textId="77777777" w:rsidR="00AC1023" w:rsidRDefault="00AC1023"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6E036" w14:textId="77777777" w:rsidR="00AC1023" w:rsidRDefault="00AC1023" w:rsidP="00CE6F6F">
      <w:pPr>
        <w:spacing w:after="0" w:line="240" w:lineRule="auto"/>
      </w:pPr>
      <w:r>
        <w:separator/>
      </w:r>
    </w:p>
  </w:footnote>
  <w:footnote w:type="continuationSeparator" w:id="0">
    <w:p w14:paraId="7F6C7FAC" w14:textId="77777777" w:rsidR="00AC1023" w:rsidRDefault="00AC1023"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85677"/>
    <w:multiLevelType w:val="hybridMultilevel"/>
    <w:tmpl w:val="C85C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27EF9"/>
    <w:multiLevelType w:val="hybridMultilevel"/>
    <w:tmpl w:val="CB4C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54375">
    <w:abstractNumId w:val="1"/>
  </w:num>
  <w:num w:numId="2" w16cid:durableId="197513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5D"/>
    <w:rsid w:val="0000077C"/>
    <w:rsid w:val="00000898"/>
    <w:rsid w:val="00001394"/>
    <w:rsid w:val="00015C1A"/>
    <w:rsid w:val="000C6A40"/>
    <w:rsid w:val="000E1113"/>
    <w:rsid w:val="000E1FF7"/>
    <w:rsid w:val="000E5F0C"/>
    <w:rsid w:val="000F688A"/>
    <w:rsid w:val="00102F66"/>
    <w:rsid w:val="00103499"/>
    <w:rsid w:val="00166FC3"/>
    <w:rsid w:val="001751B4"/>
    <w:rsid w:val="0018378C"/>
    <w:rsid w:val="001A6BDF"/>
    <w:rsid w:val="00216A0D"/>
    <w:rsid w:val="002472B3"/>
    <w:rsid w:val="00267A26"/>
    <w:rsid w:val="00292A40"/>
    <w:rsid w:val="003A7C40"/>
    <w:rsid w:val="0040705D"/>
    <w:rsid w:val="00422B01"/>
    <w:rsid w:val="00484AA7"/>
    <w:rsid w:val="00491475"/>
    <w:rsid w:val="004B688C"/>
    <w:rsid w:val="004C4C0E"/>
    <w:rsid w:val="004C59B8"/>
    <w:rsid w:val="004E4B08"/>
    <w:rsid w:val="004F2D41"/>
    <w:rsid w:val="00530CE5"/>
    <w:rsid w:val="00570F02"/>
    <w:rsid w:val="00596FCF"/>
    <w:rsid w:val="005A1B94"/>
    <w:rsid w:val="005A4222"/>
    <w:rsid w:val="005B4219"/>
    <w:rsid w:val="005D34BA"/>
    <w:rsid w:val="005D6666"/>
    <w:rsid w:val="005F33CB"/>
    <w:rsid w:val="005F60DF"/>
    <w:rsid w:val="005F68BD"/>
    <w:rsid w:val="00601DB4"/>
    <w:rsid w:val="0061718A"/>
    <w:rsid w:val="00627DDE"/>
    <w:rsid w:val="00675DE5"/>
    <w:rsid w:val="00686656"/>
    <w:rsid w:val="0069504D"/>
    <w:rsid w:val="006A5D9A"/>
    <w:rsid w:val="006B48F5"/>
    <w:rsid w:val="00703713"/>
    <w:rsid w:val="00710C03"/>
    <w:rsid w:val="00724622"/>
    <w:rsid w:val="00733526"/>
    <w:rsid w:val="0075129A"/>
    <w:rsid w:val="00753A11"/>
    <w:rsid w:val="0077318A"/>
    <w:rsid w:val="007823C6"/>
    <w:rsid w:val="00802339"/>
    <w:rsid w:val="00802B08"/>
    <w:rsid w:val="0081066F"/>
    <w:rsid w:val="0082628B"/>
    <w:rsid w:val="00837DC0"/>
    <w:rsid w:val="008517B9"/>
    <w:rsid w:val="008815FF"/>
    <w:rsid w:val="008F7300"/>
    <w:rsid w:val="00917835"/>
    <w:rsid w:val="00921415"/>
    <w:rsid w:val="009369F4"/>
    <w:rsid w:val="00943167"/>
    <w:rsid w:val="009649FD"/>
    <w:rsid w:val="00982753"/>
    <w:rsid w:val="009C6DF4"/>
    <w:rsid w:val="009D24D8"/>
    <w:rsid w:val="009E0E86"/>
    <w:rsid w:val="009F0F86"/>
    <w:rsid w:val="00A006E5"/>
    <w:rsid w:val="00A032A2"/>
    <w:rsid w:val="00A0560A"/>
    <w:rsid w:val="00A13526"/>
    <w:rsid w:val="00A43D4C"/>
    <w:rsid w:val="00A51153"/>
    <w:rsid w:val="00A71F06"/>
    <w:rsid w:val="00A872FF"/>
    <w:rsid w:val="00A913E9"/>
    <w:rsid w:val="00A91D24"/>
    <w:rsid w:val="00AC1023"/>
    <w:rsid w:val="00AD7273"/>
    <w:rsid w:val="00AE6C1D"/>
    <w:rsid w:val="00B22086"/>
    <w:rsid w:val="00B8662E"/>
    <w:rsid w:val="00B96D8D"/>
    <w:rsid w:val="00BA7812"/>
    <w:rsid w:val="00BE202F"/>
    <w:rsid w:val="00C24660"/>
    <w:rsid w:val="00C506E0"/>
    <w:rsid w:val="00C53827"/>
    <w:rsid w:val="00C70C05"/>
    <w:rsid w:val="00C8719E"/>
    <w:rsid w:val="00CB562A"/>
    <w:rsid w:val="00CE6F6F"/>
    <w:rsid w:val="00CF543E"/>
    <w:rsid w:val="00D74BEC"/>
    <w:rsid w:val="00D80E89"/>
    <w:rsid w:val="00DA0E61"/>
    <w:rsid w:val="00DD2C81"/>
    <w:rsid w:val="00DD4066"/>
    <w:rsid w:val="00DF69E1"/>
    <w:rsid w:val="00E0522A"/>
    <w:rsid w:val="00E10F93"/>
    <w:rsid w:val="00E11CDF"/>
    <w:rsid w:val="00E301DF"/>
    <w:rsid w:val="00E81F6E"/>
    <w:rsid w:val="00E966AA"/>
    <w:rsid w:val="00EE6E80"/>
    <w:rsid w:val="00F02BD2"/>
    <w:rsid w:val="00F65859"/>
    <w:rsid w:val="00F8023F"/>
    <w:rsid w:val="00F81F0B"/>
    <w:rsid w:val="00F85EC3"/>
    <w:rsid w:val="00FD1037"/>
    <w:rsid w:val="00FE1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0C54F"/>
  <w15:chartTrackingRefBased/>
  <w15:docId w15:val="{1F240A46-077D-477A-B861-8B0C5FB0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styleId="Hyperlink">
    <w:name w:val="Hyperlink"/>
    <w:basedOn w:val="DefaultParagraphFont"/>
    <w:uiPriority w:val="99"/>
    <w:semiHidden/>
    <w:rsid w:val="0040705D"/>
    <w:rPr>
      <w:color w:val="0563C1" w:themeColor="hyperlink"/>
      <w:u w:val="single"/>
    </w:rPr>
  </w:style>
  <w:style w:type="character" w:styleId="UnresolvedMention">
    <w:name w:val="Unresolved Mention"/>
    <w:basedOn w:val="DefaultParagraphFont"/>
    <w:uiPriority w:val="99"/>
    <w:semiHidden/>
    <w:unhideWhenUsed/>
    <w:rsid w:val="0040705D"/>
    <w:rPr>
      <w:color w:val="605E5C"/>
      <w:shd w:val="clear" w:color="auto" w:fill="E1DFDD"/>
    </w:rPr>
  </w:style>
  <w:style w:type="paragraph" w:styleId="ListParagraph">
    <w:name w:val="List Paragraph"/>
    <w:basedOn w:val="Normal"/>
    <w:uiPriority w:val="34"/>
    <w:semiHidden/>
    <w:qFormat/>
    <w:rsid w:val="00A0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colynk0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nicolyn-kwo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ellonicolynk@gmai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Roaming\Microsoft\Templates\ATS%20basic%20H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876ADB86914C4DBDF4AF0E4A4ACE83"/>
        <w:category>
          <w:name w:val="General"/>
          <w:gallery w:val="placeholder"/>
        </w:category>
        <w:types>
          <w:type w:val="bbPlcHdr"/>
        </w:types>
        <w:behaviors>
          <w:behavior w:val="content"/>
        </w:behaviors>
        <w:guid w:val="{478E64AE-20C8-42DC-8503-69C3D26E254C}"/>
      </w:docPartPr>
      <w:docPartBody>
        <w:p w:rsidR="00B964F5" w:rsidRDefault="00000000">
          <w:pPr>
            <w:pStyle w:val="11876ADB86914C4DBDF4AF0E4A4ACE83"/>
          </w:pPr>
          <w:r w:rsidRPr="00103499">
            <w:t>OBJECTIVE</w:t>
          </w:r>
        </w:p>
      </w:docPartBody>
    </w:docPart>
    <w:docPart>
      <w:docPartPr>
        <w:name w:val="1F19582D9DD647B6A02925E761D6ABDA"/>
        <w:category>
          <w:name w:val="General"/>
          <w:gallery w:val="placeholder"/>
        </w:category>
        <w:types>
          <w:type w:val="bbPlcHdr"/>
        </w:types>
        <w:behaviors>
          <w:behavior w:val="content"/>
        </w:behaviors>
        <w:guid w:val="{1CC08927-46DA-41AE-85B8-B9DA9179E158}"/>
      </w:docPartPr>
      <w:docPartBody>
        <w:p w:rsidR="00B964F5" w:rsidRDefault="00000000">
          <w:pPr>
            <w:pStyle w:val="1F19582D9DD647B6A02925E761D6ABDA"/>
          </w:pPr>
          <w:r w:rsidRPr="00103499">
            <w:t>EXPERIENCE</w:t>
          </w:r>
        </w:p>
      </w:docPartBody>
    </w:docPart>
    <w:docPart>
      <w:docPartPr>
        <w:name w:val="D383CBB6639F46EDAEEC617128A4482B"/>
        <w:category>
          <w:name w:val="General"/>
          <w:gallery w:val="placeholder"/>
        </w:category>
        <w:types>
          <w:type w:val="bbPlcHdr"/>
        </w:types>
        <w:behaviors>
          <w:behavior w:val="content"/>
        </w:behaviors>
        <w:guid w:val="{81D1C595-23E9-4295-9610-AC0E772259F1}"/>
      </w:docPartPr>
      <w:docPartBody>
        <w:p w:rsidR="00B964F5" w:rsidRDefault="00000000">
          <w:pPr>
            <w:pStyle w:val="D383CBB6639F46EDAEEC617128A4482B"/>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Body)">
    <w:altName w:val="Calib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4D"/>
    <w:rsid w:val="00131B0E"/>
    <w:rsid w:val="00166FC3"/>
    <w:rsid w:val="0026639D"/>
    <w:rsid w:val="00275D8B"/>
    <w:rsid w:val="00630B4D"/>
    <w:rsid w:val="008F7300"/>
    <w:rsid w:val="00A71F06"/>
    <w:rsid w:val="00B964F5"/>
    <w:rsid w:val="00BD0E6A"/>
    <w:rsid w:val="00C53827"/>
    <w:rsid w:val="00C94DAB"/>
    <w:rsid w:val="00DD4066"/>
    <w:rsid w:val="00E84697"/>
    <w:rsid w:val="00F81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876ADB86914C4DBDF4AF0E4A4ACE83">
    <w:name w:val="11876ADB86914C4DBDF4AF0E4A4ACE83"/>
  </w:style>
  <w:style w:type="paragraph" w:customStyle="1" w:styleId="1F19582D9DD647B6A02925E761D6ABDA">
    <w:name w:val="1F19582D9DD647B6A02925E761D6ABDA"/>
  </w:style>
  <w:style w:type="paragraph" w:customStyle="1" w:styleId="D383CBB6639F46EDAEEC617128A4482B">
    <w:name w:val="D383CBB6639F46EDAEEC617128A44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Template>
  <TotalTime>6</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Nicolyn Kwok</dc:creator>
  <cp:keywords/>
  <dc:description/>
  <cp:lastModifiedBy>Nicolyn Kwok</cp:lastModifiedBy>
  <cp:revision>7</cp:revision>
  <cp:lastPrinted>2025-05-17T11:46:00Z</cp:lastPrinted>
  <dcterms:created xsi:type="dcterms:W3CDTF">2025-05-17T11:37:00Z</dcterms:created>
  <dcterms:modified xsi:type="dcterms:W3CDTF">2025-05-17T11:46:00Z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